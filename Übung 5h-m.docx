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7C" w:rsidRDefault="00DF257C" w:rsidP="00DF257C">
      <w:pPr>
        <w:rPr>
          <w:lang w:val="en-US"/>
        </w:rPr>
      </w:pPr>
      <w:proofErr w:type="spellStart"/>
      <w:r>
        <w:rPr>
          <w:lang w:val="en-US"/>
        </w:rPr>
        <w:t>Übung</w:t>
      </w:r>
      <w:proofErr w:type="spellEnd"/>
      <w:r>
        <w:rPr>
          <w:lang w:val="en-US"/>
        </w:rPr>
        <w:t xml:space="preserve"> 5:</w:t>
      </w:r>
    </w:p>
    <w:p w:rsidR="00DF257C" w:rsidRDefault="00DF257C" w:rsidP="00DF257C">
      <w:pPr>
        <w:rPr>
          <w:lang w:val="en-US"/>
        </w:rPr>
      </w:pPr>
      <w:proofErr w:type="gramStart"/>
      <w:r>
        <w:rPr>
          <w:lang w:val="en-US"/>
        </w:rPr>
        <w:t>h</w:t>
      </w:r>
      <w:proofErr w:type="gramEnd"/>
      <w:r>
        <w:rPr>
          <w:lang w:val="en-US"/>
        </w:rPr>
        <w:t>.)</w:t>
      </w:r>
    </w:p>
    <w:p w:rsidR="00DF257C" w:rsidRPr="00DF257C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 xml:space="preserve">SELECT </w:t>
      </w:r>
      <w:r>
        <w:rPr>
          <w:lang w:val="en-US"/>
        </w:rPr>
        <w:t>* FROM FUNKTIONEN ORDER BY FNR;</w:t>
      </w:r>
    </w:p>
    <w:p w:rsidR="005A0AC2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t>SELECT * FROM FUNKTIONEN ORDER BY FNR DESC;</w:t>
      </w:r>
    </w:p>
    <w:p w:rsidR="00DF257C" w:rsidRDefault="00DF257C" w:rsidP="00DF257C">
      <w:pPr>
        <w:spacing w:line="240" w:lineRule="auto"/>
        <w:rPr>
          <w:lang w:val="en-US"/>
        </w:rPr>
      </w:pPr>
      <w:r w:rsidRPr="00DF257C">
        <w:rPr>
          <w:lang w:val="en-US"/>
        </w:rPr>
        <w:drawing>
          <wp:inline distT="0" distB="0" distL="0" distR="0" wp14:anchorId="15071836" wp14:editId="4C387B00">
            <wp:extent cx="2732568" cy="223289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792" cy="22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7C" w:rsidRPr="00D3282F" w:rsidRDefault="00D3282F" w:rsidP="00D3282F">
      <w:pPr>
        <w:pStyle w:val="Listenabsatz"/>
        <w:numPr>
          <w:ilvl w:val="0"/>
          <w:numId w:val="2"/>
        </w:numPr>
        <w:spacing w:line="240" w:lineRule="auto"/>
        <w:rPr>
          <w:lang w:val="en-US"/>
        </w:rPr>
      </w:pPr>
      <w:r w:rsidRPr="00D3282F">
        <w:rPr>
          <w:lang w:val="en-US"/>
        </w:rPr>
        <w:t>NOT COMPLETE</w:t>
      </w:r>
    </w:p>
    <w:p w:rsidR="00DF257C" w:rsidRDefault="00D3282F" w:rsidP="00DF257C">
      <w:pPr>
        <w:spacing w:line="240" w:lineRule="auto"/>
        <w:rPr>
          <w:lang w:val="en-US"/>
        </w:rPr>
      </w:pPr>
      <w:r w:rsidRPr="00D3282F">
        <w:rPr>
          <w:lang w:val="en-US"/>
        </w:rPr>
        <w:t>SELECT PNR, KNR, DATUM FROM KURSBESUCHE ORDER BY PNR, KNR;</w:t>
      </w:r>
    </w:p>
    <w:p w:rsidR="00DF257C" w:rsidRDefault="00D3282F" w:rsidP="00DF257C">
      <w:pPr>
        <w:spacing w:line="240" w:lineRule="auto"/>
        <w:rPr>
          <w:lang w:val="en-US"/>
        </w:rPr>
      </w:pPr>
      <w:r>
        <w:rPr>
          <w:lang w:val="en-US"/>
        </w:rPr>
        <w:t>j.)</w:t>
      </w:r>
      <w:r w:rsidR="008A5E22">
        <w:rPr>
          <w:lang w:val="en-US"/>
        </w:rPr>
        <w:t xml:space="preserve"> NOT COMPLETE</w:t>
      </w:r>
    </w:p>
    <w:p w:rsidR="008A5E22" w:rsidRPr="008A5E22" w:rsidRDefault="008A5E22" w:rsidP="008A5E22">
      <w:pPr>
        <w:spacing w:line="240" w:lineRule="auto"/>
        <w:rPr>
          <w:lang w:val="en-US"/>
        </w:rPr>
      </w:pPr>
      <w:r w:rsidRPr="008A5E22">
        <w:rPr>
          <w:lang w:val="en-US"/>
        </w:rPr>
        <w:t xml:space="preserve">SELECT FUNKTIONEN.FNR, </w:t>
      </w:r>
      <w:proofErr w:type="gramStart"/>
      <w:r w:rsidRPr="008A5E22">
        <w:rPr>
          <w:lang w:val="en-US"/>
        </w:rPr>
        <w:t>AVG(</w:t>
      </w:r>
      <w:proofErr w:type="gramEnd"/>
      <w:r w:rsidRPr="008A5E22">
        <w:rPr>
          <w:lang w:val="en-US"/>
        </w:rPr>
        <w:t>(SELECT SUM((PERSONEN.LOHNSTUFE-1) * 10000 +50000)FROM PERSONEN WHERE FUNKTIONEN.FNR = PERSONEN.FNR))</w:t>
      </w:r>
    </w:p>
    <w:p w:rsidR="008A5E22" w:rsidRPr="00DF257C" w:rsidRDefault="008A5E22" w:rsidP="008A5E22">
      <w:pPr>
        <w:spacing w:line="240" w:lineRule="auto"/>
        <w:rPr>
          <w:lang w:val="en-US"/>
        </w:rPr>
      </w:pPr>
      <w:r w:rsidRPr="008A5E22">
        <w:rPr>
          <w:lang w:val="en-US"/>
        </w:rPr>
        <w:t xml:space="preserve">AS DURCHSCHNITTSGEHALT, </w:t>
      </w:r>
      <w:proofErr w:type="gramStart"/>
      <w:r w:rsidRPr="008A5E22">
        <w:rPr>
          <w:lang w:val="en-US"/>
        </w:rPr>
        <w:t>COUNT(</w:t>
      </w:r>
      <w:proofErr w:type="gramEnd"/>
      <w:r w:rsidRPr="008A5E22">
        <w:rPr>
          <w:lang w:val="en-US"/>
        </w:rPr>
        <w:t>PERSONEN.PNR) AS ANZAHL FROM FUNKTIONEN, PERSONEN GROUP BY FUNKTIONEN.FNR;</w:t>
      </w:r>
      <w:bookmarkStart w:id="0" w:name="_GoBack"/>
      <w:bookmarkEnd w:id="0"/>
    </w:p>
    <w:sectPr w:rsidR="008A5E22" w:rsidRPr="00DF2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52572"/>
    <w:multiLevelType w:val="hybridMultilevel"/>
    <w:tmpl w:val="93828FC4"/>
    <w:lvl w:ilvl="0" w:tplc="DD36E422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F7DFE"/>
    <w:multiLevelType w:val="hybridMultilevel"/>
    <w:tmpl w:val="A1B2B6D8"/>
    <w:lvl w:ilvl="0" w:tplc="07F8EE3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7C"/>
    <w:rsid w:val="006B68B3"/>
    <w:rsid w:val="008A5E22"/>
    <w:rsid w:val="00D3282F"/>
    <w:rsid w:val="00DF257C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2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257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3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3E1326BC.dotm</Template>
  <TotalTime>0</TotalTime>
  <Pages>1</Pages>
  <Words>57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Magios, Christoph</dc:creator>
  <cp:lastModifiedBy>Magios, Christoph</cp:lastModifiedBy>
  <cp:revision>1</cp:revision>
  <dcterms:created xsi:type="dcterms:W3CDTF">2017-12-18T16:29:00Z</dcterms:created>
  <dcterms:modified xsi:type="dcterms:W3CDTF">2017-12-18T17:39:00Z</dcterms:modified>
</cp:coreProperties>
</file>